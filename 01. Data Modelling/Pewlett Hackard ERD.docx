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716A" w14:textId="37C44641" w:rsidR="006F51BE" w:rsidRPr="00180323" w:rsidRDefault="00153D47" w:rsidP="00153D4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C80779" wp14:editId="7E725923">
                <wp:simplePos x="0" y="0"/>
                <wp:positionH relativeFrom="column">
                  <wp:posOffset>106679</wp:posOffset>
                </wp:positionH>
                <wp:positionV relativeFrom="paragraph">
                  <wp:posOffset>-1466215</wp:posOffset>
                </wp:positionV>
                <wp:extent cx="9394825" cy="1135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4825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4268" w14:textId="5A84A024" w:rsidR="00153D47" w:rsidRPr="0069252D" w:rsidRDefault="00153D47" w:rsidP="00153D47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69252D">
                              <w:rPr>
                                <w:color w:val="FFFFFF" w:themeColor="background1"/>
                              </w:rPr>
                              <w:t>SQL-Challenge</w:t>
                            </w:r>
                          </w:p>
                          <w:p w14:paraId="2D006EF4" w14:textId="4C9019CD" w:rsidR="00153D47" w:rsidRPr="0069252D" w:rsidRDefault="00153D47" w:rsidP="00153D47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252D">
                              <w:rPr>
                                <w:color w:val="FFFFFF" w:themeColor="background1"/>
                              </w:rPr>
                              <w:t>Pewlett</w:t>
                            </w:r>
                            <w:proofErr w:type="spellEnd"/>
                            <w:r w:rsidRPr="0069252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69252D">
                              <w:rPr>
                                <w:color w:val="FFFFFF" w:themeColor="background1"/>
                              </w:rPr>
                              <w:t>Hackard</w:t>
                            </w:r>
                            <w:proofErr w:type="spellEnd"/>
                            <w:r w:rsidRPr="0069252D">
                              <w:rPr>
                                <w:color w:val="FFFFFF" w:themeColor="background1"/>
                              </w:rPr>
                              <w:t xml:space="preserve"> Employee Database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807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pt;margin-top:-115.45pt;width:739.75pt;height:8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" filled="f" stroked="f">
                <v:textbox>
                  <w:txbxContent>
                    <w:p w14:paraId="29944268" w14:textId="5A84A024" w:rsidR="00153D47" w:rsidRPr="0069252D" w:rsidRDefault="00153D47" w:rsidP="00153D47">
                      <w:pPr>
                        <w:pStyle w:val="Title"/>
                        <w:rPr>
                          <w:color w:val="FFFFFF" w:themeColor="background1"/>
                        </w:rPr>
                      </w:pPr>
                      <w:r w:rsidRPr="0069252D">
                        <w:rPr>
                          <w:color w:val="FFFFFF" w:themeColor="background1"/>
                        </w:rPr>
                        <w:t>SQL-Challenge</w:t>
                      </w:r>
                    </w:p>
                    <w:p w14:paraId="2D006EF4" w14:textId="4C9019CD" w:rsidR="00153D47" w:rsidRPr="0069252D" w:rsidRDefault="00153D47" w:rsidP="00153D47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proofErr w:type="spellStart"/>
                      <w:r w:rsidRPr="0069252D">
                        <w:rPr>
                          <w:color w:val="FFFFFF" w:themeColor="background1"/>
                        </w:rPr>
                        <w:t>Pewlett</w:t>
                      </w:r>
                      <w:proofErr w:type="spellEnd"/>
                      <w:r w:rsidRPr="0069252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69252D">
                        <w:rPr>
                          <w:color w:val="FFFFFF" w:themeColor="background1"/>
                        </w:rPr>
                        <w:t>Hackard</w:t>
                      </w:r>
                      <w:proofErr w:type="spellEnd"/>
                      <w:r w:rsidRPr="0069252D">
                        <w:rPr>
                          <w:color w:val="FFFFFF" w:themeColor="background1"/>
                        </w:rPr>
                        <w:t xml:space="preserve"> Employee Database ERD</w:t>
                      </w:r>
                    </w:p>
                  </w:txbxContent>
                </v:textbox>
              </v:shape>
            </w:pict>
          </mc:Fallback>
        </mc:AlternateContent>
      </w:r>
      <w:r w:rsidRPr="00153D47">
        <w:drawing>
          <wp:inline distT="0" distB="0" distL="0" distR="0" wp14:anchorId="7BAB178C" wp14:editId="34BB334F">
            <wp:extent cx="9403017" cy="4922520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10"/>
                    <a:srcRect l="9880" t="6204" r="4483" b="4380"/>
                    <a:stretch/>
                  </pic:blipFill>
                  <pic:spPr bwMode="auto">
                    <a:xfrm>
                      <a:off x="0" y="0"/>
                      <a:ext cx="9424492" cy="493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1BE" w:rsidRPr="00180323" w:rsidSect="0035526D">
      <w:headerReference w:type="default" r:id="rId11"/>
      <w:headerReference w:type="first" r:id="rId12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CD4F" w14:textId="77777777" w:rsidR="00925903" w:rsidRDefault="00925903" w:rsidP="00180323">
      <w:pPr>
        <w:spacing w:after="0"/>
      </w:pPr>
      <w:r>
        <w:separator/>
      </w:r>
    </w:p>
  </w:endnote>
  <w:endnote w:type="continuationSeparator" w:id="0">
    <w:p w14:paraId="302E22AB" w14:textId="77777777" w:rsidR="00925903" w:rsidRDefault="00925903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9BE4" w14:textId="77777777" w:rsidR="00925903" w:rsidRDefault="00925903" w:rsidP="00180323">
      <w:pPr>
        <w:spacing w:after="0"/>
      </w:pPr>
      <w:r>
        <w:separator/>
      </w:r>
    </w:p>
  </w:footnote>
  <w:footnote w:type="continuationSeparator" w:id="0">
    <w:p w14:paraId="32435B87" w14:textId="77777777" w:rsidR="00925903" w:rsidRDefault="00925903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8169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55006A" wp14:editId="7EFDCD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35295B5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8B1D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B07729" wp14:editId="31D8617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56CDD2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10044">
    <w:abstractNumId w:val="0"/>
  </w:num>
  <w:num w:numId="2" w16cid:durableId="142163030">
    <w:abstractNumId w:val="1"/>
  </w:num>
  <w:num w:numId="3" w16cid:durableId="30639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7"/>
    <w:rsid w:val="000A4C25"/>
    <w:rsid w:val="00153D47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9252D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5903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DFC8B"/>
  <w15:chartTrackingRefBased/>
  <w15:docId w15:val="{AAAB74AD-3E2D-4AE9-94C4-C523C7C2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Local\Microsoft\Office\16.0\DTS\en-US%7b8CB77FCD-CD52-46DD-879F-7382CAAB2A50%7d\%7bCB61B3E7-5C39-4F6F-934B-873184F29BDF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{CB61B3E7-5C39-4F6F-934B-873184F29BDF}tf78018332_win32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Brandon-James Lee</dc:creator>
  <cp:keywords/>
  <dc:description/>
  <cp:lastModifiedBy>Brandon-James Lee</cp:lastModifiedBy>
  <cp:revision>1</cp:revision>
  <cp:lastPrinted>2022-04-05T03:48:00Z</cp:lastPrinted>
  <dcterms:created xsi:type="dcterms:W3CDTF">2022-04-05T03:41:00Z</dcterms:created>
  <dcterms:modified xsi:type="dcterms:W3CDTF">2022-04-05T03:49:00Z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